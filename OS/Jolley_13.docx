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51273" w14:textId="77777777" w:rsidR="002464F6" w:rsidRPr="00CC79FA" w:rsidRDefault="002464F6" w:rsidP="00CC79FA">
      <w:bookmarkStart w:id="0" w:name="_Toc521978636"/>
      <w:bookmarkStart w:id="1" w:name="_Toc523878296"/>
    </w:p>
    <w:p w14:paraId="65B18AEF" w14:textId="77777777" w:rsidR="002464F6" w:rsidRPr="00CC79FA" w:rsidRDefault="002464F6" w:rsidP="00CC79FA"/>
    <w:p w14:paraId="672BE5C3" w14:textId="77777777" w:rsidR="002464F6" w:rsidRPr="00CC79FA" w:rsidRDefault="002464F6" w:rsidP="00CC79FA"/>
    <w:p w14:paraId="1A1A5C1C" w14:textId="77777777" w:rsidR="002464F6" w:rsidRPr="00CC79FA" w:rsidRDefault="002464F6" w:rsidP="00CC79FA"/>
    <w:p w14:paraId="004C51BA" w14:textId="77777777" w:rsidR="002464F6" w:rsidRPr="00CC79FA" w:rsidRDefault="002464F6" w:rsidP="00CC79FA"/>
    <w:p w14:paraId="0AE7FEDA" w14:textId="77777777" w:rsidR="002464F6" w:rsidRPr="00CC79FA" w:rsidRDefault="00CC79FA" w:rsidP="00CC79FA">
      <w:pPr>
        <w:pStyle w:val="Title"/>
      </w:pPr>
      <w:r>
        <w:t xml:space="preserve"> </w:t>
      </w:r>
      <w:r w:rsidR="008D0791" w:rsidRPr="00CC79FA">
        <w:fldChar w:fldCharType="begin"/>
      </w:r>
      <w:r w:rsidR="008D0791" w:rsidRPr="00CC79FA">
        <w:instrText xml:space="preserve"> DOCPROPERTY  Title  \* MERGEFORMAT </w:instrText>
      </w:r>
      <w:r w:rsidR="008D0791" w:rsidRPr="00CC79FA">
        <w:fldChar w:fldCharType="separate"/>
      </w:r>
      <w:r>
        <w:t>SenIOR Project Risk Management Plan</w:t>
      </w:r>
      <w:r w:rsidR="008D0791" w:rsidRPr="00CC79FA">
        <w:fldChar w:fldCharType="end"/>
      </w:r>
    </w:p>
    <w:p w14:paraId="0128A01B" w14:textId="77777777" w:rsidR="009E3DF2" w:rsidRPr="00CC79FA" w:rsidRDefault="009E3DF2" w:rsidP="00CC79FA">
      <w:pPr>
        <w:pStyle w:val="Subtitle"/>
      </w:pPr>
      <w:r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fldChar w:fldCharType="begin"/>
      </w:r>
      <w:r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instrText xml:space="preserve"> SUBJECT  \* MERGEFORMAT </w:instrText>
      </w:r>
      <w:r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fldChar w:fldCharType="separate"/>
      </w:r>
      <w:r w:rsidR="00187029"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t>CS 432</w:t>
      </w:r>
      <w:r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fldChar w:fldCharType="end"/>
      </w:r>
    </w:p>
    <w:p w14:paraId="0E92E26D" w14:textId="77777777" w:rsidR="009E3DF2" w:rsidRPr="00CC79FA" w:rsidRDefault="00187029" w:rsidP="00CC79FA">
      <w:pPr>
        <w:pStyle w:val="Subtitle"/>
      </w:pPr>
      <w:r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t>Joshua Jolley</w:t>
      </w:r>
    </w:p>
    <w:p w14:paraId="340523C7" w14:textId="77777777" w:rsidR="009E3DF2" w:rsidRPr="00CC79FA" w:rsidRDefault="009E3DF2" w:rsidP="00CC79FA">
      <w:r w:rsidRPr="00CC79FA">
        <w:br w:type="page"/>
      </w:r>
    </w:p>
    <w:p w14:paraId="443A5FDB" w14:textId="77777777" w:rsidR="002464F6" w:rsidRPr="00CC79FA" w:rsidRDefault="009E3DF2" w:rsidP="00CC79FA">
      <w:pPr>
        <w:pStyle w:val="Heading1"/>
      </w:pPr>
      <w:r w:rsidRPr="00CC79FA">
        <w:lastRenderedPageBreak/>
        <w:t>Version History</w:t>
      </w:r>
    </w:p>
    <w:p w14:paraId="0E7C1EAB" w14:textId="77777777" w:rsidR="002464F6" w:rsidRPr="00CC79FA" w:rsidRDefault="002464F6" w:rsidP="00CC79FA">
      <w:pPr>
        <w:pStyle w:val="BoilerplateText"/>
        <w:rPr>
          <w:i w:val="0"/>
          <w:color w:val="000000" w:themeColor="text1"/>
        </w:rPr>
      </w:pPr>
    </w:p>
    <w:tbl>
      <w:tblPr>
        <w:tblStyle w:val="TableContemporary"/>
        <w:tblW w:w="5000" w:type="pct"/>
        <w:tblLook w:val="0420" w:firstRow="1" w:lastRow="0" w:firstColumn="0" w:lastColumn="0" w:noHBand="0" w:noVBand="1"/>
      </w:tblPr>
      <w:tblGrid>
        <w:gridCol w:w="1981"/>
        <w:gridCol w:w="2248"/>
        <w:gridCol w:w="2072"/>
        <w:gridCol w:w="3059"/>
      </w:tblGrid>
      <w:tr w:rsidR="00CC79FA" w:rsidRPr="00CC79FA" w14:paraId="03D6EF29" w14:textId="77777777" w:rsidTr="00CC7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58" w:type="pct"/>
          </w:tcPr>
          <w:p w14:paraId="4AB12BE2" w14:textId="77777777" w:rsidR="00C84838" w:rsidRPr="00CC79FA" w:rsidRDefault="00C84838" w:rsidP="00CC79FA">
            <w:pPr>
              <w:pStyle w:val="TableInsides"/>
              <w:ind w:left="0"/>
              <w:jc w:val="center"/>
            </w:pPr>
            <w:r w:rsidRPr="00CC79FA">
              <w:t>Version</w:t>
            </w:r>
            <w:r w:rsidR="009E3DF2" w:rsidRPr="00CC79FA">
              <w:t xml:space="preserve"> </w:t>
            </w:r>
            <w:r w:rsidRPr="00CC79FA">
              <w:t>#</w:t>
            </w:r>
          </w:p>
        </w:tc>
        <w:tc>
          <w:tcPr>
            <w:tcW w:w="1201" w:type="pct"/>
          </w:tcPr>
          <w:p w14:paraId="09ED6BED" w14:textId="77777777" w:rsidR="00C84838" w:rsidRPr="00CC79FA" w:rsidRDefault="00C84838" w:rsidP="00CC79FA">
            <w:pPr>
              <w:pStyle w:val="TableInsides"/>
            </w:pPr>
            <w:r w:rsidRPr="00CC79FA">
              <w:t>Author</w:t>
            </w:r>
          </w:p>
        </w:tc>
        <w:tc>
          <w:tcPr>
            <w:tcW w:w="1107" w:type="pct"/>
          </w:tcPr>
          <w:p w14:paraId="74520902" w14:textId="77777777" w:rsidR="00C84838" w:rsidRPr="00CC79FA" w:rsidRDefault="00C84838" w:rsidP="00CC79FA">
            <w:pPr>
              <w:pStyle w:val="TableInsides"/>
            </w:pPr>
            <w:r w:rsidRPr="00CC79FA">
              <w:t>Date</w:t>
            </w:r>
          </w:p>
        </w:tc>
        <w:tc>
          <w:tcPr>
            <w:tcW w:w="1634" w:type="pct"/>
          </w:tcPr>
          <w:p w14:paraId="0A308E7C" w14:textId="77777777" w:rsidR="00C84838" w:rsidRPr="00CC79FA" w:rsidRDefault="0021300D" w:rsidP="00CC79FA">
            <w:pPr>
              <w:pStyle w:val="TableInsides"/>
              <w:ind w:left="0"/>
              <w:jc w:val="center"/>
            </w:pPr>
            <w:r w:rsidRPr="00CC79FA">
              <w:t>Summary</w:t>
            </w:r>
          </w:p>
        </w:tc>
      </w:tr>
      <w:tr w:rsidR="00CC79FA" w:rsidRPr="00CC79FA" w14:paraId="4474644A" w14:textId="77777777" w:rsidTr="00CC7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67A1AFA4" w14:textId="77777777" w:rsidR="00C84838" w:rsidRPr="00CC79FA" w:rsidRDefault="00C84838" w:rsidP="00CC79FA">
            <w:pPr>
              <w:pStyle w:val="TableInsides"/>
              <w:ind w:left="0"/>
              <w:jc w:val="center"/>
            </w:pPr>
            <w:r w:rsidRPr="00CC79FA">
              <w:t>1.0</w:t>
            </w:r>
          </w:p>
        </w:tc>
        <w:tc>
          <w:tcPr>
            <w:tcW w:w="1201" w:type="pct"/>
          </w:tcPr>
          <w:p w14:paraId="40DC05D0" w14:textId="77777777" w:rsidR="00C84838" w:rsidRPr="00CC79FA" w:rsidRDefault="00187029" w:rsidP="00CC79FA">
            <w:pPr>
              <w:pStyle w:val="TableInsides"/>
              <w:ind w:left="0"/>
              <w:jc w:val="center"/>
            </w:pPr>
            <w:r w:rsidRPr="00CC79FA">
              <w:t>Joshua Jolley</w:t>
            </w:r>
          </w:p>
        </w:tc>
        <w:tc>
          <w:tcPr>
            <w:tcW w:w="1107" w:type="pct"/>
          </w:tcPr>
          <w:p w14:paraId="53D7D13B" w14:textId="77777777" w:rsidR="00C84838" w:rsidRPr="00CC79FA" w:rsidRDefault="00187029" w:rsidP="00CC79FA">
            <w:pPr>
              <w:pStyle w:val="TableInsides"/>
              <w:ind w:left="0"/>
              <w:jc w:val="center"/>
            </w:pPr>
            <w:r w:rsidRPr="00CC79FA">
              <w:t>7/16/2-16</w:t>
            </w:r>
          </w:p>
        </w:tc>
        <w:tc>
          <w:tcPr>
            <w:tcW w:w="1634" w:type="pct"/>
          </w:tcPr>
          <w:p w14:paraId="1982A804" w14:textId="77777777" w:rsidR="00C84838" w:rsidRPr="00CC79FA" w:rsidRDefault="00187029" w:rsidP="00CC79FA">
            <w:pPr>
              <w:pStyle w:val="TableInsides"/>
              <w:ind w:left="0"/>
              <w:jc w:val="center"/>
            </w:pPr>
            <w:r w:rsidRPr="00CC79FA">
              <w:t>Initial Document</w:t>
            </w:r>
          </w:p>
        </w:tc>
      </w:tr>
      <w:tr w:rsidR="00CC79FA" w:rsidRPr="00CC79FA" w14:paraId="4D14F129" w14:textId="77777777" w:rsidTr="00CC79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58" w:type="pct"/>
          </w:tcPr>
          <w:p w14:paraId="4038459F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201" w:type="pct"/>
          </w:tcPr>
          <w:p w14:paraId="49D3BD54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107" w:type="pct"/>
          </w:tcPr>
          <w:p w14:paraId="5B130DD0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634" w:type="pct"/>
          </w:tcPr>
          <w:p w14:paraId="0505DDA7" w14:textId="77777777" w:rsidR="00C84838" w:rsidRPr="00CC79FA" w:rsidRDefault="00C84838" w:rsidP="00CC79FA">
            <w:pPr>
              <w:pStyle w:val="TableInsides"/>
            </w:pPr>
          </w:p>
        </w:tc>
      </w:tr>
      <w:tr w:rsidR="00CC79FA" w:rsidRPr="00CC79FA" w14:paraId="506650C9" w14:textId="77777777" w:rsidTr="00CC7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37749327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201" w:type="pct"/>
          </w:tcPr>
          <w:p w14:paraId="0E3E102B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107" w:type="pct"/>
          </w:tcPr>
          <w:p w14:paraId="7DFF02A8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634" w:type="pct"/>
          </w:tcPr>
          <w:p w14:paraId="3B15DA59" w14:textId="77777777" w:rsidR="00C84838" w:rsidRPr="00CC79FA" w:rsidRDefault="00C84838" w:rsidP="00CC79FA">
            <w:pPr>
              <w:pStyle w:val="TableInsides"/>
            </w:pPr>
          </w:p>
        </w:tc>
      </w:tr>
      <w:tr w:rsidR="00CC79FA" w:rsidRPr="00CC79FA" w14:paraId="47A06C9D" w14:textId="77777777" w:rsidTr="00CC79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58" w:type="pct"/>
          </w:tcPr>
          <w:p w14:paraId="003621AA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201" w:type="pct"/>
          </w:tcPr>
          <w:p w14:paraId="37B626CA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107" w:type="pct"/>
          </w:tcPr>
          <w:p w14:paraId="61FAD76B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634" w:type="pct"/>
          </w:tcPr>
          <w:p w14:paraId="6F270965" w14:textId="77777777" w:rsidR="00C84838" w:rsidRPr="00CC79FA" w:rsidRDefault="00C84838" w:rsidP="00CC79FA">
            <w:pPr>
              <w:pStyle w:val="TableInsides"/>
            </w:pPr>
          </w:p>
        </w:tc>
      </w:tr>
      <w:tr w:rsidR="00CC79FA" w:rsidRPr="00CC79FA" w14:paraId="76C749A1" w14:textId="77777777" w:rsidTr="00CC7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7073A5DD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201" w:type="pct"/>
          </w:tcPr>
          <w:p w14:paraId="1FAEFF88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107" w:type="pct"/>
          </w:tcPr>
          <w:p w14:paraId="178DBBC8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634" w:type="pct"/>
          </w:tcPr>
          <w:p w14:paraId="3369A40D" w14:textId="77777777" w:rsidR="00C84838" w:rsidRPr="00CC79FA" w:rsidRDefault="00C84838" w:rsidP="00CC79FA">
            <w:pPr>
              <w:pStyle w:val="TableInsides"/>
            </w:pPr>
          </w:p>
        </w:tc>
      </w:tr>
      <w:tr w:rsidR="00CC79FA" w:rsidRPr="00CC79FA" w14:paraId="667E20F2" w14:textId="77777777" w:rsidTr="00CC79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58" w:type="pct"/>
          </w:tcPr>
          <w:p w14:paraId="5660AD8F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201" w:type="pct"/>
          </w:tcPr>
          <w:p w14:paraId="55EF1B64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107" w:type="pct"/>
          </w:tcPr>
          <w:p w14:paraId="50FAC05E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634" w:type="pct"/>
          </w:tcPr>
          <w:p w14:paraId="3EB2A559" w14:textId="77777777" w:rsidR="00C84838" w:rsidRPr="00CC79FA" w:rsidRDefault="00C84838" w:rsidP="00CC79FA">
            <w:pPr>
              <w:pStyle w:val="TableInsides"/>
            </w:pPr>
          </w:p>
        </w:tc>
      </w:tr>
    </w:tbl>
    <w:p w14:paraId="0FC2C70C" w14:textId="77777777" w:rsidR="009E3DF2" w:rsidRPr="00CC79FA" w:rsidRDefault="009E3DF2" w:rsidP="00CC79FA">
      <w:r w:rsidRPr="00CC79FA">
        <w:br w:type="page"/>
      </w:r>
    </w:p>
    <w:p w14:paraId="3E5AD6C0" w14:textId="77777777" w:rsidR="002464F6" w:rsidRPr="00CC79FA" w:rsidRDefault="009E3DF2" w:rsidP="00CC79FA">
      <w:pPr>
        <w:pStyle w:val="Heading1"/>
      </w:pPr>
      <w:bookmarkStart w:id="2" w:name="_Toc104887533"/>
      <w:bookmarkStart w:id="3" w:name="_Toc104887695"/>
      <w:bookmarkStart w:id="4" w:name="_Toc107198556"/>
      <w:bookmarkStart w:id="5" w:name="_Toc148928075"/>
      <w:bookmarkStart w:id="6" w:name="_Toc442950792"/>
      <w:bookmarkStart w:id="7" w:name="_Toc442950869"/>
      <w:bookmarkEnd w:id="0"/>
      <w:bookmarkEnd w:id="1"/>
      <w:r w:rsidRPr="00CC79FA">
        <w:lastRenderedPageBreak/>
        <w:t>Introduction</w:t>
      </w:r>
      <w:bookmarkEnd w:id="2"/>
      <w:bookmarkEnd w:id="3"/>
      <w:bookmarkEnd w:id="4"/>
      <w:bookmarkEnd w:id="5"/>
      <w:bookmarkEnd w:id="6"/>
      <w:bookmarkEnd w:id="7"/>
    </w:p>
    <w:p w14:paraId="3DED50DA" w14:textId="77777777" w:rsidR="002464F6" w:rsidRPr="00CC79FA" w:rsidRDefault="002464F6" w:rsidP="00CC79FA">
      <w:pPr>
        <w:pStyle w:val="Heading2"/>
      </w:pPr>
      <w:bookmarkStart w:id="8" w:name="_Toc104887534"/>
      <w:bookmarkStart w:id="9" w:name="_Toc104887696"/>
      <w:bookmarkStart w:id="10" w:name="_Toc107198557"/>
      <w:bookmarkStart w:id="11" w:name="_Toc148928076"/>
      <w:bookmarkStart w:id="12" w:name="_Toc442950793"/>
      <w:bookmarkStart w:id="13" w:name="_Toc442950870"/>
      <w:r w:rsidRPr="00CC79FA">
        <w:t xml:space="preserve">Purpose </w:t>
      </w:r>
      <w:r w:rsidR="00A0160E" w:rsidRPr="00CC79FA">
        <w:t>of</w:t>
      </w:r>
      <w:r w:rsidRPr="00CC79FA">
        <w:t xml:space="preserve"> The </w:t>
      </w:r>
      <w:bookmarkEnd w:id="8"/>
      <w:bookmarkEnd w:id="9"/>
      <w:r w:rsidRPr="00CC79FA">
        <w:t>Risk Management Plan</w:t>
      </w:r>
      <w:bookmarkEnd w:id="10"/>
      <w:bookmarkEnd w:id="11"/>
      <w:bookmarkEnd w:id="12"/>
      <w:bookmarkEnd w:id="13"/>
    </w:p>
    <w:p w14:paraId="54439183" w14:textId="77777777" w:rsidR="00BD709A" w:rsidRPr="00CC79FA" w:rsidRDefault="00187029" w:rsidP="00CC79FA">
      <w:pPr>
        <w:pStyle w:val="BoilerplateText"/>
        <w:rPr>
          <w:i w:val="0"/>
          <w:color w:val="000000" w:themeColor="text1"/>
        </w:rPr>
      </w:pPr>
      <w:r w:rsidRPr="00CC79FA">
        <w:rPr>
          <w:i w:val="0"/>
          <w:color w:val="000000" w:themeColor="text1"/>
        </w:rPr>
        <w:t>To manage the risks of my senior project in such a way that I am able to earn an A on it.</w:t>
      </w:r>
    </w:p>
    <w:p w14:paraId="3F323205" w14:textId="77777777" w:rsidR="000D3340" w:rsidRPr="00CC79FA" w:rsidRDefault="009E3DF2" w:rsidP="00CC79FA">
      <w:pPr>
        <w:pStyle w:val="Heading1"/>
      </w:pPr>
      <w:bookmarkStart w:id="14" w:name="_Toc107198558"/>
      <w:bookmarkStart w:id="15" w:name="_Toc107198559"/>
      <w:bookmarkStart w:id="16" w:name="_Toc95023611"/>
      <w:bookmarkStart w:id="17" w:name="_Toc95033007"/>
      <w:bookmarkStart w:id="18" w:name="_Toc95033138"/>
      <w:bookmarkStart w:id="19" w:name="_Toc94000113"/>
      <w:bookmarkStart w:id="20" w:name="_Toc94000451"/>
      <w:bookmarkStart w:id="21" w:name="_Toc94000536"/>
      <w:bookmarkStart w:id="22" w:name="_Toc94000784"/>
      <w:bookmarkStart w:id="23" w:name="_Toc94000896"/>
      <w:bookmarkStart w:id="24" w:name="_Toc107198561"/>
      <w:bookmarkStart w:id="25" w:name="_Toc148928077"/>
      <w:bookmarkStart w:id="26" w:name="_Toc442950794"/>
      <w:bookmarkStart w:id="27" w:name="_Toc442950871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CC79FA">
        <w:t xml:space="preserve">Risk Management </w:t>
      </w:r>
      <w:bookmarkEnd w:id="24"/>
      <w:r w:rsidRPr="00CC79FA">
        <w:t>Procedure</w:t>
      </w:r>
      <w:bookmarkStart w:id="28" w:name="_Toc107198562"/>
      <w:bookmarkEnd w:id="25"/>
      <w:bookmarkEnd w:id="26"/>
      <w:bookmarkEnd w:id="27"/>
    </w:p>
    <w:p w14:paraId="03B5C515" w14:textId="77777777" w:rsidR="00E85E3A" w:rsidRPr="00CC79FA" w:rsidRDefault="00E85E3A" w:rsidP="00CC79FA">
      <w:pPr>
        <w:pStyle w:val="Heading2"/>
      </w:pPr>
      <w:bookmarkStart w:id="29" w:name="_Toc148928078"/>
      <w:bookmarkStart w:id="30" w:name="_Toc442950795"/>
      <w:bookmarkStart w:id="31" w:name="_Toc442950872"/>
      <w:r w:rsidRPr="00CC79FA">
        <w:t>Process</w:t>
      </w:r>
      <w:bookmarkEnd w:id="29"/>
      <w:bookmarkEnd w:id="30"/>
      <w:bookmarkEnd w:id="31"/>
    </w:p>
    <w:p w14:paraId="6F56733E" w14:textId="77777777" w:rsidR="00187029" w:rsidRPr="00CC79FA" w:rsidRDefault="00187029" w:rsidP="00CC79FA">
      <w:r w:rsidRPr="00CC79FA">
        <w:t>First, I Identified risks by thinking about what positive and negative risks I was likely to encounter while working on my senior project and reviewing what risks other people ran into while working with genetic algorithms</w:t>
      </w:r>
      <w:r w:rsidR="00A0160E" w:rsidRPr="00CC79FA">
        <w:t xml:space="preserve"> by reading their documents about their experiences.  I then</w:t>
      </w:r>
      <w:r w:rsidRPr="00CC79FA">
        <w:t xml:space="preserve"> </w:t>
      </w:r>
      <w:r w:rsidR="00A0160E" w:rsidRPr="00CC79FA">
        <w:t>analyzed each risk qualitatively by determining the probability of it happening and the impact it would have on my project. I then used the provided table to score each risk quantitatively.  Following this, I created a response plan for each risk. Finally, I resolved to monitor and control the risks described and to record the results of this process in this document.</w:t>
      </w:r>
    </w:p>
    <w:p w14:paraId="62900FB3" w14:textId="77777777" w:rsidR="002464F6" w:rsidRPr="00CC79FA" w:rsidRDefault="002464F6" w:rsidP="00CC79FA">
      <w:pPr>
        <w:pStyle w:val="Heading2"/>
      </w:pPr>
      <w:bookmarkStart w:id="32" w:name="_Toc148928079"/>
      <w:bookmarkStart w:id="33" w:name="_Toc442950796"/>
      <w:bookmarkStart w:id="34" w:name="_Toc442950873"/>
      <w:r w:rsidRPr="00CC79FA">
        <w:t>Risk Identification</w:t>
      </w:r>
      <w:bookmarkEnd w:id="28"/>
      <w:bookmarkEnd w:id="32"/>
      <w:bookmarkEnd w:id="33"/>
      <w:bookmarkEnd w:id="34"/>
    </w:p>
    <w:p w14:paraId="4BB741BC" w14:textId="77777777" w:rsidR="00CC79FA" w:rsidRDefault="00A0160E" w:rsidP="00CC79FA">
      <w:pPr>
        <w:pStyle w:val="BoilerplateText"/>
        <w:rPr>
          <w:rFonts w:eastAsia="Arial Unicode MS"/>
          <w:i w:val="0"/>
          <w:color w:val="000000" w:themeColor="text1"/>
        </w:rPr>
      </w:pPr>
      <w:r w:rsidRPr="00CC79FA">
        <w:rPr>
          <w:rFonts w:eastAsia="Arial Unicode MS"/>
          <w:i w:val="0"/>
          <w:color w:val="000000" w:themeColor="text1"/>
        </w:rPr>
        <w:t>1</w:t>
      </w:r>
      <w:r w:rsidR="00CC79FA">
        <w:rPr>
          <w:rFonts w:eastAsia="Arial Unicode MS"/>
          <w:i w:val="0"/>
          <w:color w:val="000000" w:themeColor="text1"/>
        </w:rPr>
        <w:t>.</w:t>
      </w:r>
      <w:r w:rsidRPr="00CC79FA">
        <w:rPr>
          <w:rFonts w:eastAsia="Arial Unicode MS"/>
          <w:i w:val="0"/>
          <w:color w:val="000000" w:themeColor="text1"/>
        </w:rPr>
        <w:t xml:space="preserve"> After repeated attempts, the best individuals created by my program cannot solve the maze.</w:t>
      </w:r>
    </w:p>
    <w:p w14:paraId="50619EDD" w14:textId="77777777" w:rsidR="00CC79FA" w:rsidRDefault="00CC79FA" w:rsidP="00CC79FA">
      <w:pPr>
        <w:pStyle w:val="BoilerplateText"/>
        <w:rPr>
          <w:rFonts w:eastAsia="Arial Unicode MS"/>
          <w:i w:val="0"/>
          <w:color w:val="000000" w:themeColor="text1"/>
        </w:rPr>
      </w:pPr>
      <w:r>
        <w:rPr>
          <w:rFonts w:eastAsia="Arial Unicode MS"/>
          <w:i w:val="0"/>
          <w:color w:val="000000" w:themeColor="text1"/>
        </w:rPr>
        <w:t>2. Solving the maze takes a prohibitively long time.</w:t>
      </w:r>
    </w:p>
    <w:p w14:paraId="4C186EC2" w14:textId="77777777" w:rsidR="00CC79FA" w:rsidRDefault="00CC79FA" w:rsidP="00CC79FA">
      <w:pPr>
        <w:pStyle w:val="BoilerplateText"/>
        <w:rPr>
          <w:rFonts w:eastAsia="Arial Unicode MS"/>
          <w:i w:val="0"/>
          <w:color w:val="000000" w:themeColor="text1"/>
        </w:rPr>
      </w:pPr>
      <w:r>
        <w:rPr>
          <w:rFonts w:eastAsia="Arial Unicode MS"/>
          <w:i w:val="0"/>
          <w:color w:val="000000" w:themeColor="text1"/>
        </w:rPr>
        <w:t>3. I am unable to create a working genetic algorithm library.</w:t>
      </w:r>
    </w:p>
    <w:p w14:paraId="605DE696" w14:textId="77777777" w:rsidR="00CC79FA" w:rsidRDefault="00CC79FA" w:rsidP="00CC79FA">
      <w:pPr>
        <w:pStyle w:val="BoilerplateText"/>
        <w:rPr>
          <w:rFonts w:eastAsia="Arial Unicode MS"/>
          <w:i w:val="0"/>
          <w:color w:val="000000" w:themeColor="text1"/>
        </w:rPr>
      </w:pPr>
      <w:r>
        <w:rPr>
          <w:rFonts w:eastAsia="Arial Unicode MS"/>
          <w:i w:val="0"/>
          <w:color w:val="000000" w:themeColor="text1"/>
        </w:rPr>
        <w:t>4. My code is lost or destroyed.</w:t>
      </w:r>
    </w:p>
    <w:p w14:paraId="0D63E7BB" w14:textId="77777777" w:rsidR="00CC79FA" w:rsidRPr="00CC79FA" w:rsidRDefault="00CC79FA" w:rsidP="00FC42F8">
      <w:pPr>
        <w:pStyle w:val="BoilerplateText"/>
        <w:rPr>
          <w:rFonts w:eastAsia="Arial Unicode MS"/>
          <w:i w:val="0"/>
          <w:color w:val="000000" w:themeColor="text1"/>
        </w:rPr>
      </w:pPr>
      <w:r>
        <w:rPr>
          <w:rFonts w:eastAsia="Arial Unicode MS"/>
          <w:i w:val="0"/>
          <w:color w:val="000000" w:themeColor="text1"/>
        </w:rPr>
        <w:t>5. The project turns out to be a lot easier than expected and I am under hours.</w:t>
      </w:r>
    </w:p>
    <w:p w14:paraId="4CBD9F3D" w14:textId="77777777" w:rsidR="002D4EFD" w:rsidRPr="00FC42F8" w:rsidRDefault="002464F6" w:rsidP="00FC42F8">
      <w:pPr>
        <w:pStyle w:val="Heading2"/>
      </w:pPr>
      <w:bookmarkStart w:id="35" w:name="_Toc107198563"/>
      <w:bookmarkStart w:id="36" w:name="_Toc148928080"/>
      <w:bookmarkStart w:id="37" w:name="_Toc442950797"/>
      <w:bookmarkStart w:id="38" w:name="_Toc442950874"/>
      <w:r w:rsidRPr="00CC79FA">
        <w:t>Risk A</w:t>
      </w:r>
      <w:bookmarkEnd w:id="35"/>
      <w:r w:rsidRPr="00CC79FA">
        <w:t>nalysis</w:t>
      </w:r>
      <w:bookmarkEnd w:id="36"/>
      <w:bookmarkEnd w:id="37"/>
      <w:bookmarkEnd w:id="38"/>
    </w:p>
    <w:p w14:paraId="2192CABE" w14:textId="77777777" w:rsidR="007E1AE1" w:rsidRPr="00CC79FA" w:rsidRDefault="007E1AE1" w:rsidP="00CC79FA">
      <w:pPr>
        <w:pStyle w:val="Heading3"/>
      </w:pPr>
      <w:bookmarkStart w:id="39" w:name="_Toc148928081"/>
      <w:bookmarkStart w:id="40" w:name="_Toc442950798"/>
      <w:bookmarkStart w:id="41" w:name="_Toc442950875"/>
      <w:bookmarkStart w:id="42" w:name="_Toc107198565"/>
      <w:r w:rsidRPr="00CC79FA">
        <w:t>Qualitative Risk Analysis</w:t>
      </w:r>
      <w:bookmarkEnd w:id="39"/>
      <w:bookmarkEnd w:id="40"/>
      <w:bookmarkEnd w:id="41"/>
    </w:p>
    <w:p w14:paraId="17789DDD" w14:textId="77777777" w:rsidR="00314258" w:rsidRPr="000D6571" w:rsidRDefault="00FC42F8" w:rsidP="00FC42F8">
      <w:pPr>
        <w:pStyle w:val="BoilerplateText"/>
        <w:rPr>
          <w:b/>
          <w:color w:val="000000" w:themeColor="text1"/>
        </w:rPr>
      </w:pPr>
      <w:r w:rsidRPr="000D6571">
        <w:rPr>
          <w:b/>
          <w:color w:val="000000" w:themeColor="text1"/>
        </w:rPr>
        <w:t xml:space="preserve">Risk 1:  </w:t>
      </w:r>
    </w:p>
    <w:p w14:paraId="094CDBAA" w14:textId="77777777" w:rsidR="00314258" w:rsidRDefault="00314258" w:rsidP="00FC42F8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Impact: </w:t>
      </w:r>
      <w:r w:rsidR="00FC42F8">
        <w:rPr>
          <w:i w:val="0"/>
          <w:color w:val="000000" w:themeColor="text1"/>
        </w:rPr>
        <w:t>If this risk were realized, it would be a major setback to my project, as being able to solve the maze with my genetic algorithm l</w:t>
      </w:r>
      <w:r w:rsidR="00EA643B">
        <w:rPr>
          <w:i w:val="0"/>
          <w:color w:val="000000" w:themeColor="text1"/>
        </w:rPr>
        <w:t>ibrary is proof of its validity, and an invalid project doesn’t earn a good grade.</w:t>
      </w:r>
    </w:p>
    <w:p w14:paraId="6493BAF5" w14:textId="77777777" w:rsidR="000D6571" w:rsidRDefault="00314258" w:rsidP="009E5C97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Probability: </w:t>
      </w:r>
      <w:r w:rsidR="009E5C97">
        <w:rPr>
          <w:b/>
          <w:i w:val="0"/>
          <w:color w:val="000000" w:themeColor="text1"/>
        </w:rPr>
        <w:t xml:space="preserve"> </w:t>
      </w:r>
      <w:r w:rsidR="009E5C97">
        <w:rPr>
          <w:i w:val="0"/>
          <w:color w:val="000000" w:themeColor="text1"/>
        </w:rPr>
        <w:t xml:space="preserve">The probability of this is rather low.  I have confidence in my ability to program </w:t>
      </w:r>
      <w:r w:rsidR="000D6571">
        <w:rPr>
          <w:i w:val="0"/>
          <w:color w:val="000000" w:themeColor="text1"/>
        </w:rPr>
        <w:t>and as this has been completed by others before, I am likely to be able to do it.</w:t>
      </w:r>
    </w:p>
    <w:p w14:paraId="12783DAC" w14:textId="77777777" w:rsidR="000D6571" w:rsidRDefault="000D6571" w:rsidP="009E5C97">
      <w:pPr>
        <w:pStyle w:val="BoilerplateText"/>
        <w:rPr>
          <w:b/>
          <w:color w:val="000000" w:themeColor="text1"/>
        </w:rPr>
      </w:pPr>
      <w:r>
        <w:rPr>
          <w:b/>
          <w:color w:val="000000" w:themeColor="text1"/>
        </w:rPr>
        <w:t>Risk 2:</w:t>
      </w:r>
    </w:p>
    <w:p w14:paraId="29E29BD8" w14:textId="77777777" w:rsidR="000D6571" w:rsidRDefault="000D6571" w:rsidP="009E5C97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Impact: </w:t>
      </w:r>
      <w:r>
        <w:rPr>
          <w:i w:val="0"/>
          <w:color w:val="000000" w:themeColor="text1"/>
        </w:rPr>
        <w:t>If solving the maze takes longer than people are willing to wait for it to solve, it would be a major setback to my project. The same reasoning used in Risk 1’s impact section applies here.</w:t>
      </w:r>
    </w:p>
    <w:p w14:paraId="75817552" w14:textId="77777777" w:rsidR="000D6571" w:rsidRDefault="000D6571" w:rsidP="000D6571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Probability: </w:t>
      </w:r>
      <w:r>
        <w:rPr>
          <w:i w:val="0"/>
          <w:color w:val="000000" w:themeColor="text1"/>
        </w:rPr>
        <w:t>The probability of this is higher than the probability of Risk 1, but still fairly low. Since others have been able to solve mazes in relatively low amounts of time, I believe that I will be able to accomplish this as well.</w:t>
      </w:r>
    </w:p>
    <w:p w14:paraId="027ED26A" w14:textId="77777777" w:rsidR="000D6571" w:rsidRPr="000D6571" w:rsidRDefault="000D6571" w:rsidP="000D6571">
      <w:pPr>
        <w:pStyle w:val="BoilerplateText"/>
        <w:rPr>
          <w:color w:val="000000" w:themeColor="text1"/>
        </w:rPr>
      </w:pPr>
      <w:r w:rsidRPr="000D6571">
        <w:rPr>
          <w:b/>
          <w:color w:val="000000" w:themeColor="text1"/>
        </w:rPr>
        <w:lastRenderedPageBreak/>
        <w:t>Risk 3:</w:t>
      </w:r>
    </w:p>
    <w:p w14:paraId="565AD74A" w14:textId="77777777" w:rsidR="000D6571" w:rsidRDefault="000D6571" w:rsidP="009E5C97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Impact: </w:t>
      </w:r>
      <w:r>
        <w:rPr>
          <w:i w:val="0"/>
          <w:color w:val="000000" w:themeColor="text1"/>
        </w:rPr>
        <w:t>This risk is similar to Risk 1, as it has the same outcome, and the same reasoning behind its impact.  That being said, if I am unable to create a genetic algorithm library at all, I might be in the wrong profession.</w:t>
      </w:r>
    </w:p>
    <w:p w14:paraId="76022738" w14:textId="77777777" w:rsidR="000D6571" w:rsidRDefault="000D6571" w:rsidP="009E5C97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Probability: </w:t>
      </w:r>
      <w:r>
        <w:rPr>
          <w:i w:val="0"/>
          <w:color w:val="000000" w:themeColor="text1"/>
        </w:rPr>
        <w:t>The chance of this risk being realized is likely the lowest of all of the risks.</w:t>
      </w:r>
    </w:p>
    <w:p w14:paraId="4BA7916B" w14:textId="77777777" w:rsidR="000D6571" w:rsidRDefault="000D6571" w:rsidP="009E5C97">
      <w:pPr>
        <w:pStyle w:val="BoilerplateText"/>
        <w:rPr>
          <w:b/>
          <w:color w:val="000000" w:themeColor="text1"/>
        </w:rPr>
      </w:pPr>
      <w:r>
        <w:rPr>
          <w:b/>
          <w:color w:val="000000" w:themeColor="text1"/>
        </w:rPr>
        <w:t>Risk 4:</w:t>
      </w:r>
    </w:p>
    <w:p w14:paraId="76829C4C" w14:textId="77777777" w:rsidR="00D4140E" w:rsidRDefault="006A4239" w:rsidP="00D4140E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Impact:  </w:t>
      </w:r>
      <w:r w:rsidR="00D4140E">
        <w:rPr>
          <w:i w:val="0"/>
          <w:color w:val="000000" w:themeColor="text1"/>
        </w:rPr>
        <w:t>If I lose all of my code, I will have to re-write it.  Depending on where in the process this happens, the severity will range from minor to major, proportional to whether it occurs early or late in the process.</w:t>
      </w:r>
    </w:p>
    <w:p w14:paraId="0BB2F511" w14:textId="77777777" w:rsidR="00C76FA0" w:rsidRPr="000D6571" w:rsidRDefault="00D4140E" w:rsidP="00D4140E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Probability: </w:t>
      </w:r>
      <w:bookmarkStart w:id="43" w:name="_GoBack"/>
      <w:bookmarkEnd w:id="43"/>
      <w:r>
        <w:rPr>
          <w:i w:val="0"/>
          <w:color w:val="000000" w:themeColor="text1"/>
        </w:rPr>
        <w:t xml:space="preserve"> </w:t>
      </w:r>
    </w:p>
    <w:p w14:paraId="6B703E8D" w14:textId="77777777" w:rsidR="002C73E6" w:rsidRPr="00CC79FA" w:rsidRDefault="000B1864" w:rsidP="00CC79FA">
      <w:pPr>
        <w:pStyle w:val="Heading3"/>
      </w:pPr>
      <w:bookmarkStart w:id="44" w:name="_Toc148928082"/>
      <w:bookmarkStart w:id="45" w:name="_Toc442950799"/>
      <w:bookmarkStart w:id="46" w:name="_Toc442950876"/>
      <w:r w:rsidRPr="00CC79FA">
        <w:t>Quantitative Risk Analysis</w:t>
      </w:r>
      <w:bookmarkEnd w:id="44"/>
      <w:bookmarkEnd w:id="45"/>
      <w:bookmarkEnd w:id="46"/>
    </w:p>
    <w:p w14:paraId="4C1C9BF6" w14:textId="77777777" w:rsidR="00C76FA0" w:rsidRPr="00CC79FA" w:rsidRDefault="00C76FA0" w:rsidP="00CC79FA">
      <w:pPr>
        <w:pStyle w:val="BoilerplateText"/>
        <w:rPr>
          <w:i w:val="0"/>
          <w:color w:val="000000" w:themeColor="text1"/>
        </w:rPr>
      </w:pPr>
      <w:bookmarkStart w:id="47" w:name="_Toc148928083"/>
      <w:r w:rsidRPr="00CC79FA">
        <w:rPr>
          <w:i w:val="0"/>
          <w:color w:val="000000" w:themeColor="text1"/>
        </w:rPr>
        <w:t>[For each risk, determine a quantitative score based on the following table:]</w:t>
      </w:r>
    </w:p>
    <w:p w14:paraId="00980636" w14:textId="77777777" w:rsidR="00C76FA0" w:rsidRPr="00CC79FA" w:rsidRDefault="00C76FA0" w:rsidP="00CC79FA">
      <w:pPr>
        <w:pStyle w:val="BoilerplateText"/>
        <w:rPr>
          <w:i w:val="0"/>
          <w:color w:val="000000" w:themeColor="text1"/>
        </w:rPr>
      </w:pPr>
      <w:r w:rsidRPr="00CC79FA">
        <w:rPr>
          <w:i w:val="0"/>
          <w:noProof/>
          <w:color w:val="000000" w:themeColor="text1"/>
        </w:rPr>
        <w:drawing>
          <wp:inline distT="0" distB="0" distL="0" distR="0" wp14:anchorId="5E563EEE" wp14:editId="2DB91FE1">
            <wp:extent cx="5610225" cy="2381250"/>
            <wp:effectExtent l="0" t="0" r="9525" b="0"/>
            <wp:docPr id="1" name="Picture 1" descr="http://herdingcats.typepad.com/.a/6a00d8341ca4d953ef0133f2150d7d970b-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erdingcats.typepad.com/.a/6a00d8341ca4d953ef0133f2150d7d970b-p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8819" r="2383" b="24366"/>
                    <a:stretch/>
                  </pic:blipFill>
                  <pic:spPr bwMode="auto">
                    <a:xfrm>
                      <a:off x="0" y="0"/>
                      <a:ext cx="5611441" cy="23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F0ED" w14:textId="77777777" w:rsidR="00D64AD7" w:rsidRPr="00CC79FA" w:rsidRDefault="00D64AD7" w:rsidP="00CC79FA">
      <w:pPr>
        <w:pStyle w:val="Heading2"/>
      </w:pPr>
      <w:bookmarkStart w:id="48" w:name="_Toc442950800"/>
      <w:bookmarkStart w:id="49" w:name="_Toc442950877"/>
      <w:r w:rsidRPr="00CC79FA">
        <w:t>Risk Response Planning</w:t>
      </w:r>
      <w:bookmarkEnd w:id="47"/>
      <w:bookmarkEnd w:id="48"/>
      <w:bookmarkEnd w:id="49"/>
    </w:p>
    <w:p w14:paraId="34518D7D" w14:textId="77777777" w:rsidR="00C76FA0" w:rsidRPr="00CC79FA" w:rsidRDefault="00C76FA0" w:rsidP="00CC79FA">
      <w:pPr>
        <w:pStyle w:val="BoilerplateText"/>
        <w:rPr>
          <w:i w:val="0"/>
          <w:color w:val="000000" w:themeColor="text1"/>
        </w:rPr>
      </w:pPr>
      <w:r w:rsidRPr="00CC79FA">
        <w:rPr>
          <w:i w:val="0"/>
          <w:color w:val="000000" w:themeColor="text1"/>
        </w:rPr>
        <w:t>[See: “Planning Risk Response.” Additional resources may be necessary]</w:t>
      </w:r>
    </w:p>
    <w:p w14:paraId="37ADCE1A" w14:textId="77777777" w:rsidR="002464F6" w:rsidRPr="00CC79FA" w:rsidRDefault="00E81B70" w:rsidP="00CC79FA">
      <w:pPr>
        <w:pStyle w:val="Heading2"/>
      </w:pPr>
      <w:bookmarkStart w:id="50" w:name="_Toc148928084"/>
      <w:bookmarkStart w:id="51" w:name="_Toc442950801"/>
      <w:bookmarkStart w:id="52" w:name="_Toc442950878"/>
      <w:r w:rsidRPr="00CC79FA">
        <w:t xml:space="preserve">Risk Monitoring, Controlling, </w:t>
      </w:r>
      <w:r w:rsidR="009E3DF2" w:rsidRPr="00CC79FA">
        <w:t>a</w:t>
      </w:r>
      <w:r w:rsidR="002464F6" w:rsidRPr="00CC79FA">
        <w:t>nd Reporting</w:t>
      </w:r>
      <w:bookmarkEnd w:id="42"/>
      <w:bookmarkEnd w:id="50"/>
      <w:bookmarkEnd w:id="51"/>
      <w:bookmarkEnd w:id="52"/>
    </w:p>
    <w:p w14:paraId="21C87F2F" w14:textId="77777777" w:rsidR="006037A0" w:rsidRPr="00CC79FA" w:rsidRDefault="00C76FA0" w:rsidP="00CC79FA">
      <w:pPr>
        <w:pStyle w:val="BoilerplateText"/>
        <w:rPr>
          <w:i w:val="0"/>
          <w:color w:val="000000" w:themeColor="text1"/>
        </w:rPr>
      </w:pPr>
      <w:r w:rsidRPr="00CC79FA">
        <w:rPr>
          <w:i w:val="0"/>
          <w:color w:val="000000" w:themeColor="text1"/>
        </w:rPr>
        <w:t>[See: “Monitor and Control Risk” part of the reading]</w:t>
      </w:r>
    </w:p>
    <w:p w14:paraId="23C3E958" w14:textId="77777777" w:rsidR="002464F6" w:rsidRPr="00CC79FA" w:rsidRDefault="002464F6" w:rsidP="00CC79FA">
      <w:pPr>
        <w:pStyle w:val="Heading1"/>
      </w:pPr>
      <w:bookmarkStart w:id="53" w:name="_Toc106079533"/>
      <w:r w:rsidRPr="00CC79FA">
        <w:br w:type="page"/>
      </w:r>
      <w:bookmarkStart w:id="54" w:name="_Toc107027580"/>
      <w:bookmarkStart w:id="55" w:name="_Toc107027790"/>
      <w:bookmarkStart w:id="56" w:name="_Toc148928087"/>
      <w:r w:rsidR="009E3DF2" w:rsidRPr="00CC79FA">
        <w:lastRenderedPageBreak/>
        <w:t>Appendix A: References</w:t>
      </w:r>
      <w:bookmarkEnd w:id="53"/>
      <w:bookmarkEnd w:id="54"/>
      <w:bookmarkEnd w:id="55"/>
      <w:bookmarkEnd w:id="56"/>
    </w:p>
    <w:p w14:paraId="2DDBA272" w14:textId="77777777" w:rsidR="002464F6" w:rsidRPr="00CC79FA" w:rsidRDefault="002464F6" w:rsidP="00CC79FA">
      <w:pPr>
        <w:pStyle w:val="BoilerplateText"/>
        <w:rPr>
          <w:i w:val="0"/>
          <w:color w:val="000000" w:themeColor="text1"/>
        </w:rPr>
      </w:pPr>
      <w:r w:rsidRPr="00CC79FA">
        <w:rPr>
          <w:i w:val="0"/>
          <w:color w:val="000000" w:themeColor="text1"/>
        </w:rPr>
        <w:t>[</w:t>
      </w:r>
      <w:r w:rsidR="00C84838" w:rsidRPr="00CC79FA">
        <w:rPr>
          <w:i w:val="0"/>
          <w:color w:val="000000" w:themeColor="text1"/>
        </w:rPr>
        <w:t>Any document our source that was used to produce this document</w:t>
      </w:r>
      <w:r w:rsidRPr="00CC79FA">
        <w:rPr>
          <w:i w:val="0"/>
          <w:color w:val="000000" w:themeColor="text1"/>
        </w:rPr>
        <w:t>.</w:t>
      </w:r>
      <w:r w:rsidR="00C84838" w:rsidRPr="00CC79FA">
        <w:rPr>
          <w:i w:val="0"/>
          <w:color w:val="000000" w:themeColor="text1"/>
        </w:rPr>
        <w:t xml:space="preserve"> Use the citation format used elsewhere in this class.</w:t>
      </w:r>
      <w:r w:rsidRPr="00CC79FA">
        <w:rPr>
          <w:i w:val="0"/>
          <w:color w:val="000000" w:themeColor="text1"/>
        </w:rPr>
        <w:t>]</w:t>
      </w:r>
    </w:p>
    <w:p w14:paraId="5DF3C235" w14:textId="77777777" w:rsidR="002464F6" w:rsidRPr="00CC79FA" w:rsidRDefault="002464F6" w:rsidP="00CC79FA">
      <w:pPr>
        <w:pStyle w:val="Heading1"/>
      </w:pPr>
      <w:r w:rsidRPr="00CC79FA">
        <w:br w:type="page"/>
      </w:r>
      <w:bookmarkStart w:id="57" w:name="_Toc106079534"/>
      <w:bookmarkStart w:id="58" w:name="_Toc107027581"/>
      <w:bookmarkStart w:id="59" w:name="_Toc107027791"/>
      <w:bookmarkStart w:id="60" w:name="_Toc148928088"/>
      <w:r w:rsidR="009E3DF2" w:rsidRPr="00CC79FA">
        <w:lastRenderedPageBreak/>
        <w:t>Appendix B: Key Terms</w:t>
      </w:r>
      <w:bookmarkEnd w:id="57"/>
      <w:bookmarkEnd w:id="58"/>
      <w:bookmarkEnd w:id="59"/>
      <w:bookmarkEnd w:id="60"/>
    </w:p>
    <w:p w14:paraId="6B6E6070" w14:textId="77777777" w:rsidR="00B412F8" w:rsidRPr="00CC79FA" w:rsidRDefault="00B412F8" w:rsidP="00CC79FA">
      <w:pPr>
        <w:pStyle w:val="BoilerplateText"/>
        <w:rPr>
          <w:i w:val="0"/>
          <w:color w:val="000000" w:themeColor="text1"/>
        </w:rPr>
      </w:pPr>
      <w:r w:rsidRPr="00CC79FA">
        <w:rPr>
          <w:i w:val="0"/>
          <w:color w:val="000000" w:themeColor="text1"/>
        </w:rPr>
        <w:t>[</w:t>
      </w:r>
      <w:r w:rsidR="00C84838" w:rsidRPr="00CC79FA">
        <w:rPr>
          <w:i w:val="0"/>
          <w:color w:val="000000" w:themeColor="text1"/>
        </w:rPr>
        <w:t>If you use any terms in a special way, describe them here]</w:t>
      </w:r>
    </w:p>
    <w:tbl>
      <w:tblPr>
        <w:tblStyle w:val="TableSimple2"/>
        <w:tblW w:w="8748" w:type="dxa"/>
        <w:tblLayout w:type="fixed"/>
        <w:tblLook w:val="06A0" w:firstRow="1" w:lastRow="0" w:firstColumn="1" w:lastColumn="0" w:noHBand="1" w:noVBand="1"/>
      </w:tblPr>
      <w:tblGrid>
        <w:gridCol w:w="2628"/>
        <w:gridCol w:w="6120"/>
      </w:tblGrid>
      <w:tr w:rsidR="00CC79FA" w:rsidRPr="00CC79FA" w14:paraId="5BE88EF3" w14:textId="77777777" w:rsidTr="00213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476AC31" w14:textId="77777777" w:rsidR="002464F6" w:rsidRPr="00CC79FA" w:rsidRDefault="002464F6" w:rsidP="00CC79FA">
            <w:pPr>
              <w:pStyle w:val="TableInsides"/>
            </w:pPr>
            <w:r w:rsidRPr="00CC79FA">
              <w:t>Term</w:t>
            </w:r>
          </w:p>
        </w:tc>
        <w:tc>
          <w:tcPr>
            <w:tcW w:w="6120" w:type="dxa"/>
          </w:tcPr>
          <w:p w14:paraId="57B87EE2" w14:textId="77777777" w:rsidR="002464F6" w:rsidRPr="00CC79FA" w:rsidRDefault="002464F6" w:rsidP="00CC79FA">
            <w:pPr>
              <w:pStyle w:val="TableInsid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FA">
              <w:t>Definition</w:t>
            </w:r>
          </w:p>
        </w:tc>
      </w:tr>
      <w:tr w:rsidR="00CC79FA" w:rsidRPr="00CC79FA" w14:paraId="4A6A1756" w14:textId="77777777" w:rsidTr="0021300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12" w:space="0" w:color="000000"/>
              <w:bottom w:val="single" w:sz="4" w:space="0" w:color="808080" w:themeColor="background1" w:themeShade="80"/>
            </w:tcBorders>
          </w:tcPr>
          <w:p w14:paraId="03C0DADF" w14:textId="77777777" w:rsidR="00B412F8" w:rsidRPr="00CC79FA" w:rsidRDefault="00B412F8" w:rsidP="00CC79FA">
            <w:pPr>
              <w:pStyle w:val="TableInsides"/>
            </w:pPr>
          </w:p>
        </w:tc>
        <w:tc>
          <w:tcPr>
            <w:tcW w:w="6120" w:type="dxa"/>
            <w:tcBorders>
              <w:top w:val="single" w:sz="12" w:space="0" w:color="000000"/>
              <w:bottom w:val="single" w:sz="4" w:space="0" w:color="808080" w:themeColor="background1" w:themeShade="80"/>
            </w:tcBorders>
          </w:tcPr>
          <w:p w14:paraId="18994148" w14:textId="77777777" w:rsidR="00B412F8" w:rsidRPr="00CC79FA" w:rsidRDefault="00B412F8" w:rsidP="00CC79FA">
            <w:pPr>
              <w:pStyle w:val="TableInsid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9FA" w:rsidRPr="00CC79FA" w14:paraId="297687D8" w14:textId="77777777" w:rsidTr="0021300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30E1036" w14:textId="77777777" w:rsidR="00B412F8" w:rsidRPr="00CC79FA" w:rsidRDefault="00B412F8" w:rsidP="00CC79FA">
            <w:pPr>
              <w:pStyle w:val="TableInsides"/>
            </w:pPr>
          </w:p>
        </w:tc>
        <w:tc>
          <w:tcPr>
            <w:tcW w:w="61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D90DCE2" w14:textId="77777777" w:rsidR="00B412F8" w:rsidRPr="00CC79FA" w:rsidRDefault="00B412F8" w:rsidP="00CC79FA">
            <w:pPr>
              <w:pStyle w:val="TableInsid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9FA" w:rsidRPr="00CC79FA" w14:paraId="6C6C3B44" w14:textId="77777777" w:rsidTr="0021300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4" w:space="0" w:color="808080" w:themeColor="background1" w:themeShade="80"/>
            </w:tcBorders>
          </w:tcPr>
          <w:p w14:paraId="434636B8" w14:textId="77777777" w:rsidR="00B412F8" w:rsidRPr="00CC79FA" w:rsidRDefault="00B412F8" w:rsidP="00CC79FA">
            <w:pPr>
              <w:pStyle w:val="TableInsides"/>
            </w:pPr>
          </w:p>
        </w:tc>
        <w:tc>
          <w:tcPr>
            <w:tcW w:w="6120" w:type="dxa"/>
            <w:tcBorders>
              <w:top w:val="single" w:sz="4" w:space="0" w:color="808080" w:themeColor="background1" w:themeShade="80"/>
            </w:tcBorders>
          </w:tcPr>
          <w:p w14:paraId="77AE1518" w14:textId="77777777" w:rsidR="00B412F8" w:rsidRPr="00CC79FA" w:rsidRDefault="00B412F8" w:rsidP="00CC79FA">
            <w:pPr>
              <w:pStyle w:val="TableInsid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2AA228" w14:textId="77777777" w:rsidR="002464F6" w:rsidRPr="00CC79FA" w:rsidRDefault="002464F6" w:rsidP="00CC79FA"/>
    <w:sectPr w:rsidR="002464F6" w:rsidRPr="00CC79FA" w:rsidSect="00791BCD">
      <w:footerReference w:type="default" r:id="rId9"/>
      <w:pgSz w:w="12240" w:h="15840" w:code="1"/>
      <w:pgMar w:top="979" w:right="1440" w:bottom="1440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C1968" w14:textId="77777777" w:rsidR="008D0791" w:rsidRDefault="008D0791" w:rsidP="00CC79FA">
      <w:r>
        <w:separator/>
      </w:r>
    </w:p>
  </w:endnote>
  <w:endnote w:type="continuationSeparator" w:id="0">
    <w:p w14:paraId="06B9E820" w14:textId="77777777" w:rsidR="008D0791" w:rsidRDefault="008D0791" w:rsidP="00CC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panose1 w:val="02020502060506020403"/>
    <w:charset w:val="00"/>
    <w:family w:val="auto"/>
    <w:pitch w:val="variable"/>
    <w:sig w:usb0="800000AF" w:usb1="5000205B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B1D32" w14:textId="77777777" w:rsidR="00841A6E" w:rsidRPr="00C76FA0" w:rsidRDefault="00841A6E" w:rsidP="00CC79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6EDBD" w14:textId="77777777" w:rsidR="008D0791" w:rsidRDefault="008D0791" w:rsidP="00CC79FA">
      <w:r>
        <w:separator/>
      </w:r>
    </w:p>
  </w:footnote>
  <w:footnote w:type="continuationSeparator" w:id="0">
    <w:p w14:paraId="7062F722" w14:textId="77777777" w:rsidR="008D0791" w:rsidRDefault="008D0791" w:rsidP="00CC7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3in;height:3in" o:bullet="t"/>
    </w:pict>
  </w:numPicBullet>
  <w:numPicBullet w:numPicBulletId="1">
    <w:pict>
      <v:shape id="_x0000_i1105" type="#_x0000_t75" style="width:3in;height:3in" o:bullet="t"/>
    </w:pict>
  </w:numPicBullet>
  <w:numPicBullet w:numPicBulletId="2">
    <w:pict>
      <v:shape id="_x0000_i1106" type="#_x0000_t75" style="width:3in;height:3in" o:bullet="t"/>
    </w:pict>
  </w:numPicBullet>
  <w:abstractNum w:abstractNumId="0">
    <w:nsid w:val="051F24DB"/>
    <w:multiLevelType w:val="hybridMultilevel"/>
    <w:tmpl w:val="67F0C332"/>
    <w:lvl w:ilvl="0" w:tplc="3580E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0713EE"/>
    <w:multiLevelType w:val="hybridMultilevel"/>
    <w:tmpl w:val="77625CB2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6C57CD"/>
    <w:multiLevelType w:val="hybridMultilevel"/>
    <w:tmpl w:val="901E4DEA"/>
    <w:lvl w:ilvl="0" w:tplc="D7E88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9A0688"/>
    <w:multiLevelType w:val="hybridMultilevel"/>
    <w:tmpl w:val="9A8A0EF2"/>
    <w:lvl w:ilvl="0" w:tplc="7638BE9C">
      <w:start w:val="1"/>
      <w:numFmt w:val="bullet"/>
      <w:lvlText w:val=""/>
      <w:lvlJc w:val="left"/>
      <w:pPr>
        <w:tabs>
          <w:tab w:val="num" w:pos="540"/>
        </w:tabs>
        <w:ind w:left="7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31541E7B"/>
    <w:multiLevelType w:val="multilevel"/>
    <w:tmpl w:val="EA16062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BB974E4"/>
    <w:multiLevelType w:val="hybridMultilevel"/>
    <w:tmpl w:val="227069C6"/>
    <w:lvl w:ilvl="0" w:tplc="7638BE9C">
      <w:start w:val="1"/>
      <w:numFmt w:val="bullet"/>
      <w:lvlText w:val=""/>
      <w:lvlJc w:val="left"/>
      <w:pPr>
        <w:tabs>
          <w:tab w:val="num" w:pos="540"/>
        </w:tabs>
        <w:ind w:left="7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41505A23"/>
    <w:multiLevelType w:val="hybridMultilevel"/>
    <w:tmpl w:val="B888CC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1C72E7"/>
    <w:multiLevelType w:val="hybridMultilevel"/>
    <w:tmpl w:val="B2AAA53A"/>
    <w:lvl w:ilvl="0" w:tplc="38301BBC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D725DF1"/>
    <w:multiLevelType w:val="hybridMultilevel"/>
    <w:tmpl w:val="6644CA34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>
    <w:nsid w:val="51CF4B1E"/>
    <w:multiLevelType w:val="multilevel"/>
    <w:tmpl w:val="B2AAA53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752899"/>
    <w:multiLevelType w:val="hybridMultilevel"/>
    <w:tmpl w:val="BDB45C2E"/>
    <w:lvl w:ilvl="0" w:tplc="B55075CA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88"/>
        </w:tabs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08"/>
        </w:tabs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28"/>
        </w:tabs>
        <w:ind w:left="8028" w:hanging="360"/>
      </w:pPr>
      <w:rPr>
        <w:rFonts w:ascii="Wingdings" w:hAnsi="Wingdings" w:hint="default"/>
      </w:rPr>
    </w:lvl>
  </w:abstractNum>
  <w:abstractNum w:abstractNumId="13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5370D1"/>
    <w:multiLevelType w:val="hybridMultilevel"/>
    <w:tmpl w:val="1590BB0C"/>
    <w:lvl w:ilvl="0" w:tplc="C2C23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5C4C8B"/>
    <w:multiLevelType w:val="hybridMultilevel"/>
    <w:tmpl w:val="8C10D01A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7628FF"/>
    <w:multiLevelType w:val="hybridMultilevel"/>
    <w:tmpl w:val="FC04EEEC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2"/>
  </w:num>
  <w:num w:numId="5">
    <w:abstractNumId w:val="13"/>
  </w:num>
  <w:num w:numId="6">
    <w:abstractNumId w:val="16"/>
  </w:num>
  <w:num w:numId="7">
    <w:abstractNumId w:val="4"/>
  </w:num>
  <w:num w:numId="8">
    <w:abstractNumId w:val="7"/>
  </w:num>
  <w:num w:numId="9">
    <w:abstractNumId w:val="5"/>
  </w:num>
  <w:num w:numId="10">
    <w:abstractNumId w:val="10"/>
  </w:num>
  <w:num w:numId="11">
    <w:abstractNumId w:val="9"/>
  </w:num>
  <w:num w:numId="12">
    <w:abstractNumId w:val="11"/>
  </w:num>
  <w:num w:numId="13">
    <w:abstractNumId w:val="17"/>
  </w:num>
  <w:num w:numId="14">
    <w:abstractNumId w:val="1"/>
  </w:num>
  <w:num w:numId="15">
    <w:abstractNumId w:val="15"/>
  </w:num>
  <w:num w:numId="16">
    <w:abstractNumId w:val="2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gutterAtTop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29"/>
    <w:rsid w:val="00003551"/>
    <w:rsid w:val="000327EB"/>
    <w:rsid w:val="000405E9"/>
    <w:rsid w:val="00072C25"/>
    <w:rsid w:val="000A50CB"/>
    <w:rsid w:val="000B1864"/>
    <w:rsid w:val="000B45C0"/>
    <w:rsid w:val="000C7EB9"/>
    <w:rsid w:val="000D3340"/>
    <w:rsid w:val="000D6571"/>
    <w:rsid w:val="00125500"/>
    <w:rsid w:val="00147BAA"/>
    <w:rsid w:val="001563CD"/>
    <w:rsid w:val="00182C1C"/>
    <w:rsid w:val="00187029"/>
    <w:rsid w:val="001C1FE7"/>
    <w:rsid w:val="001F2118"/>
    <w:rsid w:val="0021300D"/>
    <w:rsid w:val="00214402"/>
    <w:rsid w:val="00217C1F"/>
    <w:rsid w:val="002374BF"/>
    <w:rsid w:val="002464F6"/>
    <w:rsid w:val="0025701A"/>
    <w:rsid w:val="00282EDC"/>
    <w:rsid w:val="00290565"/>
    <w:rsid w:val="002C73E6"/>
    <w:rsid w:val="002D4EFD"/>
    <w:rsid w:val="002F38E2"/>
    <w:rsid w:val="00314258"/>
    <w:rsid w:val="003270E6"/>
    <w:rsid w:val="00333FBD"/>
    <w:rsid w:val="00373BEF"/>
    <w:rsid w:val="00387D72"/>
    <w:rsid w:val="00390100"/>
    <w:rsid w:val="003B4DD1"/>
    <w:rsid w:val="003D08A0"/>
    <w:rsid w:val="003D676D"/>
    <w:rsid w:val="00416AF0"/>
    <w:rsid w:val="00474B50"/>
    <w:rsid w:val="0047651C"/>
    <w:rsid w:val="00491409"/>
    <w:rsid w:val="004B013F"/>
    <w:rsid w:val="004C1819"/>
    <w:rsid w:val="004D31B9"/>
    <w:rsid w:val="004D6712"/>
    <w:rsid w:val="004E6C4A"/>
    <w:rsid w:val="004F0621"/>
    <w:rsid w:val="004F545F"/>
    <w:rsid w:val="005247B3"/>
    <w:rsid w:val="005460DF"/>
    <w:rsid w:val="00554BF6"/>
    <w:rsid w:val="00555FF4"/>
    <w:rsid w:val="005633DE"/>
    <w:rsid w:val="006037A0"/>
    <w:rsid w:val="0061018E"/>
    <w:rsid w:val="00655A41"/>
    <w:rsid w:val="00661582"/>
    <w:rsid w:val="00665401"/>
    <w:rsid w:val="00686AA3"/>
    <w:rsid w:val="006A0771"/>
    <w:rsid w:val="006A4239"/>
    <w:rsid w:val="00703912"/>
    <w:rsid w:val="007143FE"/>
    <w:rsid w:val="0071631B"/>
    <w:rsid w:val="00725409"/>
    <w:rsid w:val="00750CF3"/>
    <w:rsid w:val="00791BCD"/>
    <w:rsid w:val="00792630"/>
    <w:rsid w:val="007932A8"/>
    <w:rsid w:val="007934CF"/>
    <w:rsid w:val="00796EFA"/>
    <w:rsid w:val="007A6398"/>
    <w:rsid w:val="007E1AE1"/>
    <w:rsid w:val="0083355B"/>
    <w:rsid w:val="00841A6E"/>
    <w:rsid w:val="0085617F"/>
    <w:rsid w:val="008606C9"/>
    <w:rsid w:val="00863288"/>
    <w:rsid w:val="008C1070"/>
    <w:rsid w:val="008D0791"/>
    <w:rsid w:val="00934313"/>
    <w:rsid w:val="009472C9"/>
    <w:rsid w:val="009956C4"/>
    <w:rsid w:val="00997546"/>
    <w:rsid w:val="009A3782"/>
    <w:rsid w:val="009E3DF2"/>
    <w:rsid w:val="009E5C97"/>
    <w:rsid w:val="009F0904"/>
    <w:rsid w:val="009F5304"/>
    <w:rsid w:val="00A0160E"/>
    <w:rsid w:val="00A24CC5"/>
    <w:rsid w:val="00A51C5B"/>
    <w:rsid w:val="00A52C31"/>
    <w:rsid w:val="00A70792"/>
    <w:rsid w:val="00AA24DD"/>
    <w:rsid w:val="00AC147A"/>
    <w:rsid w:val="00B17886"/>
    <w:rsid w:val="00B412F8"/>
    <w:rsid w:val="00B63E2F"/>
    <w:rsid w:val="00B73150"/>
    <w:rsid w:val="00B77B7B"/>
    <w:rsid w:val="00B949D0"/>
    <w:rsid w:val="00BA76D1"/>
    <w:rsid w:val="00BD709A"/>
    <w:rsid w:val="00BE06AE"/>
    <w:rsid w:val="00BE0BC6"/>
    <w:rsid w:val="00BF7A86"/>
    <w:rsid w:val="00C30D67"/>
    <w:rsid w:val="00C54C52"/>
    <w:rsid w:val="00C76FA0"/>
    <w:rsid w:val="00C80ADC"/>
    <w:rsid w:val="00C820B8"/>
    <w:rsid w:val="00C84838"/>
    <w:rsid w:val="00C94355"/>
    <w:rsid w:val="00CB2720"/>
    <w:rsid w:val="00CC1DA2"/>
    <w:rsid w:val="00CC79FA"/>
    <w:rsid w:val="00CD79D1"/>
    <w:rsid w:val="00D037FF"/>
    <w:rsid w:val="00D31140"/>
    <w:rsid w:val="00D4140E"/>
    <w:rsid w:val="00D42B01"/>
    <w:rsid w:val="00D603A2"/>
    <w:rsid w:val="00D628F3"/>
    <w:rsid w:val="00D64AD7"/>
    <w:rsid w:val="00D860E9"/>
    <w:rsid w:val="00DB51E5"/>
    <w:rsid w:val="00DC5F54"/>
    <w:rsid w:val="00DD54AC"/>
    <w:rsid w:val="00DF0B27"/>
    <w:rsid w:val="00DF5DDE"/>
    <w:rsid w:val="00DF7249"/>
    <w:rsid w:val="00E00E04"/>
    <w:rsid w:val="00E0519E"/>
    <w:rsid w:val="00E23FCF"/>
    <w:rsid w:val="00E575F2"/>
    <w:rsid w:val="00E6345F"/>
    <w:rsid w:val="00E81B70"/>
    <w:rsid w:val="00E85E3A"/>
    <w:rsid w:val="00EA057B"/>
    <w:rsid w:val="00EA643B"/>
    <w:rsid w:val="00EC0EC8"/>
    <w:rsid w:val="00EC23E6"/>
    <w:rsid w:val="00EE4766"/>
    <w:rsid w:val="00EF686C"/>
    <w:rsid w:val="00F26C20"/>
    <w:rsid w:val="00F432A7"/>
    <w:rsid w:val="00F4339A"/>
    <w:rsid w:val="00F736AA"/>
    <w:rsid w:val="00FA44AF"/>
    <w:rsid w:val="00FC1026"/>
    <w:rsid w:val="00FC42F8"/>
    <w:rsid w:val="00FC4C6E"/>
    <w:rsid w:val="00FC57D5"/>
    <w:rsid w:val="00F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6A7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9FA"/>
    <w:pPr>
      <w:spacing w:before="120" w:after="120"/>
      <w:ind w:left="720"/>
      <w:jc w:val="both"/>
    </w:pPr>
    <w:rPr>
      <w:rFonts w:ascii="Adobe Garamond Pro" w:hAnsi="Adobe Garamond Pro"/>
      <w:iCs/>
      <w:color w:val="000000" w:themeColor="text1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9E3DF2"/>
    <w:pPr>
      <w:keepNext/>
      <w:numPr>
        <w:numId w:val="1"/>
      </w:numPr>
      <w:pBdr>
        <w:bottom w:val="single" w:sz="4" w:space="1" w:color="auto"/>
      </w:pBdr>
      <w:spacing w:before="240"/>
      <w:outlineLvl w:val="0"/>
    </w:pPr>
    <w:rPr>
      <w:rFonts w:eastAsia="Arial Unicode MS"/>
      <w:b/>
      <w:bCs/>
      <w:kern w:val="36"/>
      <w:sz w:val="32"/>
      <w:szCs w:val="48"/>
    </w:rPr>
  </w:style>
  <w:style w:type="paragraph" w:styleId="Heading2">
    <w:name w:val="heading 2"/>
    <w:basedOn w:val="Normal"/>
    <w:qFormat/>
    <w:rsid w:val="009E3DF2"/>
    <w:pPr>
      <w:keepNext/>
      <w:keepLines/>
      <w:numPr>
        <w:ilvl w:val="1"/>
        <w:numId w:val="1"/>
      </w:numPr>
      <w:spacing w:before="180"/>
      <w:outlineLvl w:val="1"/>
    </w:pPr>
    <w:rPr>
      <w:rFonts w:eastAsia="Arial Unicode MS" w:cs="Arial Unicode MS"/>
      <w:b/>
      <w:bCs/>
      <w:szCs w:val="36"/>
    </w:rPr>
  </w:style>
  <w:style w:type="paragraph" w:styleId="Heading3">
    <w:name w:val="heading 3"/>
    <w:basedOn w:val="Normal"/>
    <w:rsid w:val="009E3DF2"/>
    <w:pPr>
      <w:keepNext/>
      <w:numPr>
        <w:ilvl w:val="2"/>
        <w:numId w:val="1"/>
      </w:numPr>
      <w:tabs>
        <w:tab w:val="left" w:pos="864"/>
      </w:tabs>
      <w:outlineLvl w:val="2"/>
    </w:pPr>
    <w:rPr>
      <w:rFonts w:eastAsia="Arial Unicode MS" w:cs="Arial Unicode MS"/>
      <w:b/>
      <w:bCs/>
      <w:sz w:val="20"/>
      <w:szCs w:val="27"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 w:val="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E3DF2"/>
    <w:pPr>
      <w:pBdr>
        <w:top w:val="single" w:sz="24" w:space="1" w:color="auto"/>
        <w:bottom w:val="single" w:sz="24" w:space="1" w:color="auto"/>
      </w:pBdr>
      <w:spacing w:before="180"/>
      <w:jc w:val="center"/>
    </w:pPr>
    <w:rPr>
      <w:b/>
      <w:bCs/>
      <w:caps/>
      <w:sz w:val="40"/>
      <w:szCs w:val="40"/>
    </w:rPr>
  </w:style>
  <w:style w:type="paragraph" w:styleId="Subtitle">
    <w:name w:val="Subtitle"/>
    <w:basedOn w:val="Normal"/>
    <w:next w:val="Normal"/>
    <w:link w:val="SubtitleChar"/>
    <w:qFormat/>
    <w:rsid w:val="009E3DF2"/>
    <w:pPr>
      <w:numPr>
        <w:ilvl w:val="1"/>
      </w:numPr>
      <w:spacing w:before="240" w:after="160"/>
      <w:ind w:left="720"/>
      <w:contextualSpacing/>
      <w:jc w:val="center"/>
    </w:pPr>
    <w:rPr>
      <w:rFonts w:eastAsiaTheme="minorEastAsia" w:cstheme="minorBidi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E3DF2"/>
    <w:rPr>
      <w:rFonts w:ascii="Palatino Linotype" w:eastAsiaTheme="minorEastAsia" w:hAnsi="Palatino Linotype" w:cstheme="minorBidi"/>
      <w:spacing w:val="15"/>
      <w:sz w:val="22"/>
      <w:szCs w:val="22"/>
    </w:rPr>
  </w:style>
  <w:style w:type="paragraph" w:styleId="TOC1">
    <w:name w:val="toc 1"/>
    <w:basedOn w:val="Normal"/>
    <w:next w:val="Normal"/>
    <w:uiPriority w:val="39"/>
    <w:pPr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spacing w:before="0"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rFonts w:asciiTheme="minorHAnsi" w:hAnsiTheme="minorHAnsi"/>
      <w:i/>
      <w:iCs w:val="0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spacing w:before="0" w:after="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TableInsides">
    <w:name w:val="TableInsides"/>
    <w:basedOn w:val="Normal"/>
    <w:rsid w:val="009E3DF2"/>
    <w:pPr>
      <w:spacing w:before="0" w:after="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Appendix">
    <w:name w:val="Appendix"/>
    <w:basedOn w:val="Normal"/>
    <w:rPr>
      <w:b/>
      <w:caps/>
      <w:sz w:val="28"/>
      <w:szCs w:val="28"/>
    </w:rPr>
  </w:style>
  <w:style w:type="table" w:styleId="TableGrid">
    <w:name w:val="Table Grid"/>
    <w:basedOn w:val="TableNormal"/>
    <w:rsid w:val="00E23FCF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link w:val="Heading1"/>
    <w:rsid w:val="009E3DF2"/>
    <w:rPr>
      <w:rFonts w:ascii="Palatino Linotype" w:eastAsia="Arial Unicode MS" w:hAnsi="Palatino Linotype"/>
      <w:b/>
      <w:bCs/>
      <w:kern w:val="36"/>
      <w:sz w:val="32"/>
      <w:szCs w:val="48"/>
    </w:rPr>
  </w:style>
  <w:style w:type="paragraph" w:customStyle="1" w:styleId="BoilerplateText">
    <w:name w:val="Boilerplate Text"/>
    <w:basedOn w:val="Normal"/>
    <w:link w:val="BoilerplateTextChar"/>
    <w:rsid w:val="0021300D"/>
    <w:rPr>
      <w:i/>
      <w:iCs w:val="0"/>
      <w:color w:val="833C0B" w:themeColor="accent2" w:themeShade="80"/>
      <w:szCs w:val="20"/>
    </w:rPr>
  </w:style>
  <w:style w:type="paragraph" w:customStyle="1" w:styleId="BoilerplateTextTable">
    <w:name w:val="Boilerplate Text Table"/>
    <w:basedOn w:val="Normal"/>
    <w:rsid w:val="0021300D"/>
    <w:pPr>
      <w:keepLines/>
      <w:widowControl w:val="0"/>
      <w:jc w:val="left"/>
    </w:pPr>
    <w:rPr>
      <w:i/>
      <w:iCs w:val="0"/>
      <w:color w:val="833C0B" w:themeColor="accent2" w:themeShade="80"/>
      <w:sz w:val="20"/>
      <w:szCs w:val="20"/>
    </w:rPr>
  </w:style>
  <w:style w:type="character" w:customStyle="1" w:styleId="BoilerplateTextChar">
    <w:name w:val="Boilerplate Text Char"/>
    <w:basedOn w:val="DefaultParagraphFont"/>
    <w:link w:val="BoilerplateText"/>
    <w:rsid w:val="0021300D"/>
    <w:rPr>
      <w:rFonts w:ascii="Palatino Linotype" w:hAnsi="Palatino Linotype"/>
      <w:i/>
      <w:iCs/>
      <w:color w:val="833C0B" w:themeColor="accent2" w:themeShade="80"/>
      <w:sz w:val="22"/>
    </w:rPr>
  </w:style>
  <w:style w:type="table" w:styleId="TableSimple2">
    <w:name w:val="Table Simple 2"/>
    <w:basedOn w:val="TableNormal"/>
    <w:rsid w:val="00C84838"/>
    <w:pPr>
      <w:spacing w:before="60" w:after="60"/>
      <w:ind w:left="576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C84838"/>
    <w:pPr>
      <w:spacing w:before="60" w:after="60"/>
      <w:ind w:left="576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1300D"/>
    <w:pPr>
      <w:spacing w:before="60" w:after="60"/>
      <w:ind w:left="576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21300D"/>
    <w:pPr>
      <w:spacing w:before="60" w:after="60"/>
      <w:ind w:left="576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8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1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22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90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32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lley/Downloads/432.13.Ponder.RiskManagement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80402-DC19-C941-BD01-1E7D228E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432.13.Ponder.RiskManagementPlan.dotx</Template>
  <TotalTime>120</TotalTime>
  <Pages>6</Pages>
  <Words>513</Words>
  <Characters>2926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 Template</vt:lpstr>
    </vt:vector>
  </TitlesOfParts>
  <Manager>National Center for Public Health Informatics</Manager>
  <Company>The Centers for Disease Control and Prevention</Company>
  <LinksUpToDate>false</LinksUpToDate>
  <CharactersWithSpaces>3433</CharactersWithSpaces>
  <SharedDoc>false</SharedDoc>
  <HLinks>
    <vt:vector size="84" baseType="variant">
      <vt:variant>
        <vt:i4>1703995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_Toc148928088</vt:lpwstr>
      </vt:variant>
      <vt:variant>
        <vt:i4>1703995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_Toc148928087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_Toc148928086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_Toc148928085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_Toc148928084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_Toc148928083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_Toc148928082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_Toc148928081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_Toc148928080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_Toc148928079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_Toc148928078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_Toc148928077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_Toc148928076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_Toc148928075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 Template</dc:title>
  <dc:subject>CS 432</dc:subject>
  <dc:creator>Joshua Jolley</dc:creator>
  <cp:keywords/>
  <dc:description/>
  <cp:lastModifiedBy>Joshua Jolley</cp:lastModifiedBy>
  <cp:revision>1</cp:revision>
  <cp:lastPrinted>2005-08-15T16:07:00Z</cp:lastPrinted>
  <dcterms:created xsi:type="dcterms:W3CDTF">2016-07-16T16:00:00Z</dcterms:created>
  <dcterms:modified xsi:type="dcterms:W3CDTF">2016-07-16T18:21:00Z</dcterms:modified>
  <cp:category>Risk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