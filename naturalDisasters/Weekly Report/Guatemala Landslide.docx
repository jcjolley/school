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A2" w:rsidRPr="00EB5105" w:rsidRDefault="00F14ED9" w:rsidP="001022A2">
      <w:pPr>
        <w:pStyle w:val="Heading1"/>
      </w:pPr>
      <w:r>
        <w:t>Guatemala landslide</w:t>
      </w:r>
    </w:p>
    <w:p w:rsidR="001022A2" w:rsidRDefault="001022A2" w:rsidP="001022A2">
      <w:r w:rsidRPr="00EB5105">
        <w:rPr>
          <w:b/>
        </w:rPr>
        <w:t>Location of the Disaster</w:t>
      </w:r>
      <w:r>
        <w:t xml:space="preserve">: </w:t>
      </w:r>
      <w:r w:rsidR="00F14ED9">
        <w:t xml:space="preserve"> Santa Catarina, </w:t>
      </w:r>
      <w:proofErr w:type="spellStart"/>
      <w:r w:rsidR="00F14ED9">
        <w:t>Pinula</w:t>
      </w:r>
      <w:proofErr w:type="spellEnd"/>
      <w:r w:rsidR="00F14ED9">
        <w:t>, Guatemala</w:t>
      </w:r>
    </w:p>
    <w:p w:rsidR="001022A2" w:rsidRDefault="001022A2" w:rsidP="001022A2">
      <w:r w:rsidRPr="00EB5105">
        <w:rPr>
          <w:b/>
        </w:rPr>
        <w:t>Type of Disaster</w:t>
      </w:r>
      <w:r>
        <w:t xml:space="preserve">: </w:t>
      </w:r>
      <w:r w:rsidR="00F14ED9">
        <w:t>Landslide</w:t>
      </w:r>
    </w:p>
    <w:p w:rsidR="001022A2" w:rsidRDefault="001022A2" w:rsidP="001022A2">
      <w:r w:rsidRPr="00EB5105">
        <w:rPr>
          <w:b/>
        </w:rPr>
        <w:t>Beginning date</w:t>
      </w:r>
      <w:r>
        <w:t xml:space="preserve">: </w:t>
      </w:r>
      <w:r w:rsidR="00F14ED9">
        <w:t xml:space="preserve"> Oct 1</w:t>
      </w:r>
    </w:p>
    <w:p w:rsidR="001022A2" w:rsidRPr="00EB5105" w:rsidRDefault="001022A2" w:rsidP="001022A2">
      <w:r w:rsidRPr="00EB5105">
        <w:rPr>
          <w:b/>
        </w:rPr>
        <w:t>Ending date</w:t>
      </w:r>
      <w:r>
        <w:rPr>
          <w:b/>
        </w:rPr>
        <w:t xml:space="preserve">: </w:t>
      </w:r>
      <w:r w:rsidR="00F14ED9" w:rsidRPr="00F14ED9">
        <w:t>Oct 1</w:t>
      </w:r>
    </w:p>
    <w:p w:rsidR="001022A2" w:rsidRDefault="001022A2" w:rsidP="001022A2">
      <w:r w:rsidRPr="00EB5105">
        <w:rPr>
          <w:b/>
        </w:rPr>
        <w:t>Time of the disaster:</w:t>
      </w:r>
      <w:r w:rsidR="00F14ED9">
        <w:rPr>
          <w:b/>
        </w:rPr>
        <w:t xml:space="preserve"> </w:t>
      </w:r>
      <w:r w:rsidR="00F14ED9">
        <w:t>Thursday night</w:t>
      </w:r>
      <w:r>
        <w:t xml:space="preserve"> </w:t>
      </w:r>
    </w:p>
    <w:p w:rsidR="00F14ED9" w:rsidRDefault="001022A2" w:rsidP="001022A2">
      <w:pPr>
        <w:rPr>
          <w:b/>
        </w:rPr>
      </w:pPr>
      <w:r w:rsidRPr="007B09C1">
        <w:rPr>
          <w:b/>
        </w:rPr>
        <w:t>Disaster</w:t>
      </w:r>
      <w:bookmarkStart w:id="0" w:name="_GoBack"/>
      <w:bookmarkEnd w:id="0"/>
      <w:r w:rsidRPr="007B09C1">
        <w:rPr>
          <w:b/>
        </w:rPr>
        <w:t xml:space="preserve"> details: </w:t>
      </w:r>
      <w:r w:rsidR="00F14ED9">
        <w:rPr>
          <w:b/>
        </w:rPr>
        <w:t xml:space="preserve"> </w:t>
      </w:r>
    </w:p>
    <w:p w:rsidR="001022A2" w:rsidRDefault="008F4228" w:rsidP="008F4228">
      <w:pPr>
        <w:pStyle w:val="ListParagraph"/>
        <w:numPr>
          <w:ilvl w:val="1"/>
          <w:numId w:val="4"/>
        </w:numPr>
      </w:pPr>
      <w:r>
        <w:t>Thursday night part of a hills</w:t>
      </w:r>
      <w:r w:rsidR="00F14ED9">
        <w:t>ide collapsed and buried part of the town of Santa Catarina.  It destroyed many homes, 59 people are confirmed dead and 600 people are missing with bad prospects of survival. [1]</w:t>
      </w:r>
    </w:p>
    <w:p w:rsidR="00F14ED9" w:rsidRDefault="008F4228" w:rsidP="008F4228">
      <w:pPr>
        <w:pStyle w:val="ListParagraph"/>
        <w:numPr>
          <w:ilvl w:val="1"/>
          <w:numId w:val="4"/>
        </w:numPr>
      </w:pPr>
      <w:r>
        <w:t>1800 soldie</w:t>
      </w:r>
      <w:r w:rsidR="00F14ED9">
        <w:t>rs, firemen and neighbors are helping with the rescue efforts.  [1]</w:t>
      </w:r>
    </w:p>
    <w:p w:rsidR="00F14ED9" w:rsidRDefault="00F14ED9" w:rsidP="008F4228">
      <w:pPr>
        <w:pStyle w:val="ListParagraph"/>
        <w:numPr>
          <w:ilvl w:val="1"/>
          <w:numId w:val="4"/>
        </w:numPr>
      </w:pPr>
      <w:r>
        <w:t>Some homes are buried under 50 feet of earth. [1]</w:t>
      </w:r>
    </w:p>
    <w:p w:rsidR="00F14ED9" w:rsidRPr="00F14ED9" w:rsidRDefault="00F14ED9" w:rsidP="008F4228">
      <w:pPr>
        <w:pStyle w:val="ListParagraph"/>
        <w:numPr>
          <w:ilvl w:val="1"/>
          <w:numId w:val="4"/>
        </w:numPr>
      </w:pPr>
      <w:r>
        <w:t>Local government has responded with shelters and supplies for the survivors.</w:t>
      </w:r>
    </w:p>
    <w:p w:rsidR="001022A2" w:rsidRDefault="001022A2" w:rsidP="001022A2">
      <w:pPr>
        <w:rPr>
          <w:rStyle w:val="Hyperlink"/>
          <w:color w:val="auto"/>
          <w:u w:val="none"/>
        </w:rPr>
      </w:pPr>
      <w:r w:rsidRPr="007B09C1">
        <w:rPr>
          <w:b/>
        </w:rPr>
        <w:t>Mitigation:</w:t>
      </w:r>
      <w:r>
        <w:t xml:space="preserve"> </w:t>
      </w:r>
    </w:p>
    <w:p w:rsidR="00F14ED9" w:rsidRDefault="00F14ED9" w:rsidP="001022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They could have changed the geometry of the hillside, attempted to reduce water in the hillside, or attempted to increase the shear strength of the unstable mass. [2] I don’t know much about landslides yet, but it seems like drainage might have been the best approach here due to the humid environment</w:t>
      </w:r>
    </w:p>
    <w:p w:rsidR="00F14ED9" w:rsidRDefault="00F14ED9" w:rsidP="001022A2">
      <w:pPr>
        <w:rPr>
          <w:rStyle w:val="Hyperlink"/>
          <w:color w:val="auto"/>
          <w:u w:val="none"/>
        </w:rPr>
      </w:pPr>
    </w:p>
    <w:p w:rsidR="00F14ED9" w:rsidRDefault="00F14ED9" w:rsidP="001022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[1] </w:t>
      </w:r>
      <w:r w:rsidRPr="00F14ED9">
        <w:rPr>
          <w:rStyle w:val="Hyperlink"/>
          <w:color w:val="auto"/>
          <w:u w:val="none"/>
        </w:rPr>
        <w:t>http://www.reuters.com/article/2015/10/03/us-guatemala-mudslide-idUSKCN0RW1Q620151003</w:t>
      </w:r>
    </w:p>
    <w:p w:rsidR="00F14ED9" w:rsidRPr="00F14ED9" w:rsidRDefault="00F14ED9" w:rsidP="001022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[2] </w:t>
      </w:r>
      <w:r w:rsidRPr="00F14ED9">
        <w:rPr>
          <w:rStyle w:val="Hyperlink"/>
          <w:color w:val="auto"/>
          <w:u w:val="none"/>
        </w:rPr>
        <w:t>https://en.wikipedia.org/wiki/Landslide_mitigation</w:t>
      </w:r>
    </w:p>
    <w:sectPr w:rsidR="00F14ED9" w:rsidRPr="00F1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F6B50"/>
    <w:multiLevelType w:val="hybridMultilevel"/>
    <w:tmpl w:val="648C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51D2D"/>
    <w:multiLevelType w:val="hybridMultilevel"/>
    <w:tmpl w:val="EBB04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06090"/>
    <w:multiLevelType w:val="hybridMultilevel"/>
    <w:tmpl w:val="7B1E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2417B"/>
    <w:multiLevelType w:val="hybridMultilevel"/>
    <w:tmpl w:val="7A72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A2"/>
    <w:rsid w:val="001022A2"/>
    <w:rsid w:val="008F4228"/>
    <w:rsid w:val="00A55F76"/>
    <w:rsid w:val="00B47CA7"/>
    <w:rsid w:val="00D579A4"/>
    <w:rsid w:val="00F1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627E7-7628-4BB9-9C11-A62D81A0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2A2"/>
  </w:style>
  <w:style w:type="paragraph" w:styleId="Heading1">
    <w:name w:val="heading 1"/>
    <w:basedOn w:val="Normal"/>
    <w:next w:val="Normal"/>
    <w:link w:val="Heading1Char"/>
    <w:uiPriority w:val="9"/>
    <w:qFormat/>
    <w:rsid w:val="00102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2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Guatemala Landslide.docx</Template>
  <TotalTime>10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3</cp:revision>
  <dcterms:created xsi:type="dcterms:W3CDTF">2015-10-03T23:50:00Z</dcterms:created>
  <dcterms:modified xsi:type="dcterms:W3CDTF">2015-10-04T00:00:00Z</dcterms:modified>
</cp:coreProperties>
</file>