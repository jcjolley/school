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2A2" w:rsidRPr="00EB5105" w:rsidRDefault="001022A2" w:rsidP="001022A2">
      <w:pPr>
        <w:pStyle w:val="Heading1"/>
      </w:pPr>
      <w:r>
        <w:t>Name of Disaster</w:t>
      </w:r>
      <w:bookmarkStart w:id="0" w:name="_GoBack"/>
      <w:bookmarkEnd w:id="0"/>
    </w:p>
    <w:p w:rsidR="001022A2" w:rsidRDefault="001022A2" w:rsidP="001022A2">
      <w:r w:rsidRPr="00EB5105">
        <w:rPr>
          <w:b/>
        </w:rPr>
        <w:t>Location of the Disaster</w:t>
      </w:r>
      <w:r>
        <w:t xml:space="preserve">: </w:t>
      </w:r>
    </w:p>
    <w:p w:rsidR="001022A2" w:rsidRDefault="001022A2" w:rsidP="001022A2">
      <w:r w:rsidRPr="00EB5105">
        <w:rPr>
          <w:b/>
        </w:rPr>
        <w:t>Type of Disaster</w:t>
      </w:r>
      <w:r>
        <w:t xml:space="preserve">: </w:t>
      </w:r>
    </w:p>
    <w:p w:rsidR="001022A2" w:rsidRDefault="001022A2" w:rsidP="001022A2">
      <w:r w:rsidRPr="00EB5105">
        <w:rPr>
          <w:b/>
        </w:rPr>
        <w:t>Beginning date</w:t>
      </w:r>
      <w:r>
        <w:t xml:space="preserve">: </w:t>
      </w:r>
    </w:p>
    <w:p w:rsidR="001022A2" w:rsidRPr="00EB5105" w:rsidRDefault="001022A2" w:rsidP="001022A2">
      <w:r w:rsidRPr="00EB5105">
        <w:rPr>
          <w:b/>
        </w:rPr>
        <w:t>Ending date</w:t>
      </w:r>
      <w:r>
        <w:rPr>
          <w:b/>
        </w:rPr>
        <w:t xml:space="preserve">: </w:t>
      </w:r>
    </w:p>
    <w:p w:rsidR="001022A2" w:rsidRDefault="001022A2" w:rsidP="001022A2">
      <w:r w:rsidRPr="00EB5105">
        <w:rPr>
          <w:b/>
        </w:rPr>
        <w:t>Time of the disaster:</w:t>
      </w:r>
      <w:r>
        <w:t xml:space="preserve"> </w:t>
      </w:r>
    </w:p>
    <w:p w:rsidR="001022A2" w:rsidRPr="007B09C1" w:rsidRDefault="001022A2" w:rsidP="001022A2">
      <w:pPr>
        <w:rPr>
          <w:b/>
        </w:rPr>
      </w:pPr>
      <w:r w:rsidRPr="007B09C1">
        <w:rPr>
          <w:b/>
        </w:rPr>
        <w:t xml:space="preserve">Disaster details: </w:t>
      </w:r>
    </w:p>
    <w:p w:rsidR="001022A2" w:rsidRDefault="001022A2" w:rsidP="001022A2">
      <w:pPr>
        <w:rPr>
          <w:rStyle w:val="Hyperlink"/>
        </w:rPr>
      </w:pPr>
      <w:r w:rsidRPr="007B09C1">
        <w:rPr>
          <w:b/>
        </w:rPr>
        <w:t>Mitigation:</w:t>
      </w:r>
      <w:r>
        <w:t xml:space="preserve"> </w:t>
      </w:r>
    </w:p>
    <w:p w:rsidR="001022A2" w:rsidRDefault="001022A2" w:rsidP="001022A2">
      <w:pPr>
        <w:rPr>
          <w:rStyle w:val="Hyperlink"/>
        </w:rPr>
      </w:pPr>
    </w:p>
    <w:sectPr w:rsidR="0010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F6B50"/>
    <w:multiLevelType w:val="hybridMultilevel"/>
    <w:tmpl w:val="648CB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E51D2D"/>
    <w:multiLevelType w:val="hybridMultilevel"/>
    <w:tmpl w:val="EBB04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A2"/>
    <w:rsid w:val="001022A2"/>
    <w:rsid w:val="00A55F76"/>
    <w:rsid w:val="00B47CA7"/>
    <w:rsid w:val="00D5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85FA5-25C6-4066-BF78-6FB85E29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2A2"/>
  </w:style>
  <w:style w:type="paragraph" w:styleId="Heading1">
    <w:name w:val="heading 1"/>
    <w:basedOn w:val="Normal"/>
    <w:next w:val="Normal"/>
    <w:link w:val="Heading1Char"/>
    <w:uiPriority w:val="9"/>
    <w:qFormat/>
    <w:rsid w:val="00102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2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22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2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2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Disaster.docx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Jolley</dc:creator>
  <cp:keywords/>
  <dc:description/>
  <cp:lastModifiedBy>Joshua Jolley</cp:lastModifiedBy>
  <cp:revision>2</cp:revision>
  <dcterms:created xsi:type="dcterms:W3CDTF">2015-10-03T23:31:00Z</dcterms:created>
  <dcterms:modified xsi:type="dcterms:W3CDTF">2015-10-03T23:31:00Z</dcterms:modified>
</cp:coreProperties>
</file>